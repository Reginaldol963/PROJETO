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2A" w:rsidRDefault="00A6732A" w:rsidP="00A6732A">
      <w:pPr>
        <w:spacing w:after="395" w:line="259" w:lineRule="auto"/>
        <w:ind w:left="0" w:right="2" w:firstLine="0"/>
        <w:jc w:val="center"/>
      </w:pPr>
      <w:r>
        <w:rPr>
          <w:sz w:val="32"/>
        </w:rPr>
        <w:t>Documento de Projeto de Software</w:t>
      </w:r>
    </w:p>
    <w:p w:rsidR="00A6732A" w:rsidRDefault="00A6732A" w:rsidP="00A6732A">
      <w:pPr>
        <w:spacing w:after="0" w:line="440" w:lineRule="auto"/>
        <w:ind w:left="-10" w:firstLine="0"/>
      </w:pPr>
      <w:r>
        <w:t xml:space="preserve">Projeto: Sistema de gestão de escola de idiomas. </w:t>
      </w:r>
    </w:p>
    <w:p w:rsidR="00A6732A" w:rsidRDefault="00A6732A" w:rsidP="00A6732A">
      <w:pPr>
        <w:spacing w:after="0" w:line="440" w:lineRule="auto"/>
        <w:ind w:left="-10" w:firstLine="0"/>
      </w:pPr>
      <w:r>
        <w:t xml:space="preserve">Nome do Software: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A6732A" w:rsidRDefault="00A6732A" w:rsidP="00A6732A">
      <w:pPr>
        <w:spacing w:after="0" w:line="440" w:lineRule="auto"/>
        <w:ind w:left="-10" w:firstLine="0"/>
      </w:pPr>
      <w:r>
        <w:t xml:space="preserve">Versão: </w:t>
      </w:r>
      <w:r w:rsidR="002A36A6" w:rsidRPr="00555BCD">
        <w:rPr>
          <w:noProof/>
        </w:rPr>
        <w:drawing>
          <wp:inline distT="0" distB="0" distL="0" distR="0">
            <wp:extent cx="161925" cy="95250"/>
            <wp:effectExtent l="0" t="0" r="0" b="0"/>
            <wp:docPr id="1" name="Picture 1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A" w:rsidRDefault="00A6732A" w:rsidP="00A6732A">
      <w:pPr>
        <w:spacing w:after="774" w:line="265" w:lineRule="auto"/>
        <w:ind w:left="0" w:right="0" w:hanging="10"/>
        <w:jc w:val="left"/>
      </w:pPr>
      <w:r>
        <w:rPr>
          <w:sz w:val="24"/>
        </w:rPr>
        <w:t>Responsáveis: NOME DO GRUPO</w:t>
      </w:r>
    </w:p>
    <w:p w:rsidR="00A6732A" w:rsidRDefault="00A6732A" w:rsidP="00A6732A">
      <w:pPr>
        <w:pStyle w:val="Ttulo1"/>
        <w:ind w:left="15"/>
      </w:pPr>
      <w:r>
        <w:t>1. Introdução</w:t>
      </w:r>
    </w:p>
    <w:p w:rsidR="00A6732A" w:rsidRDefault="00A6732A" w:rsidP="00A6732A">
      <w:pPr>
        <w:spacing w:after="533"/>
        <w:ind w:left="-10" w:right="0" w:firstLine="660"/>
      </w:pPr>
      <w:r>
        <w:t xml:space="preserve">Este documento tem o objetivo de explicar todo o funcionamento deste software que facilita os </w:t>
      </w:r>
      <w:r w:rsidRPr="00C441D4">
        <w:t xml:space="preserve">cadastros </w:t>
      </w:r>
      <w:r w:rsidR="00D568E4">
        <w:t xml:space="preserve">e listagem </w:t>
      </w:r>
      <w:r w:rsidRPr="00C441D4">
        <w:t>d</w:t>
      </w:r>
      <w:r w:rsidR="00D568E4">
        <w:t xml:space="preserve">e alunos. Listagens de professores, de impressões, de interessados e de </w:t>
      </w:r>
      <w:proofErr w:type="gramStart"/>
      <w:r w:rsidR="00D568E4">
        <w:t>funcionários(</w:t>
      </w:r>
      <w:proofErr w:type="gramEnd"/>
      <w:r w:rsidR="00D568E4">
        <w:t>as funções de cadastro dos últimos citados irão ser inseridos e próximas versões).</w:t>
      </w:r>
    </w:p>
    <w:p w:rsidR="00A6732A" w:rsidRDefault="00A6732A" w:rsidP="00A6732A">
      <w:pPr>
        <w:pStyle w:val="Ttulo1"/>
        <w:spacing w:after="160"/>
        <w:ind w:left="15"/>
      </w:pPr>
      <w:r>
        <w:t>2. Plataforma de Implementação</w:t>
      </w:r>
    </w:p>
    <w:p w:rsidR="00A6732A" w:rsidRDefault="00A6732A" w:rsidP="00A6732A">
      <w:pPr>
        <w:ind w:left="-10" w:right="0" w:firstLine="660"/>
      </w:pPr>
      <w:r>
        <w:t>O sistema em questão trata-se de um Sistema de Informação e apresenta as seguintes características:</w:t>
      </w:r>
    </w:p>
    <w:p w:rsidR="00A6732A" w:rsidRDefault="00A6732A" w:rsidP="00A6732A">
      <w:pPr>
        <w:numPr>
          <w:ilvl w:val="0"/>
          <w:numId w:val="1"/>
        </w:numPr>
        <w:ind w:right="0"/>
      </w:pPr>
      <w:r>
        <w:t>Envolve grande quantidade de dados e a sua gerência deve ser feita usando um banco de dados;</w:t>
      </w:r>
    </w:p>
    <w:p w:rsidR="00A6732A" w:rsidRDefault="00A6732A" w:rsidP="00D568E4">
      <w:pPr>
        <w:spacing w:after="0"/>
        <w:ind w:left="998" w:right="0" w:firstLine="0"/>
      </w:pPr>
    </w:p>
    <w:p w:rsidR="00A6732A" w:rsidRDefault="00A6732A" w:rsidP="00A6732A">
      <w:pPr>
        <w:numPr>
          <w:ilvl w:val="0"/>
          <w:numId w:val="1"/>
        </w:numPr>
        <w:ind w:right="0"/>
      </w:pPr>
      <w:r>
        <w:t>Há uma quantidade de interfaces com o usuário;</w:t>
      </w:r>
    </w:p>
    <w:p w:rsidR="00A6732A" w:rsidRDefault="00A6732A" w:rsidP="00D568E4">
      <w:pPr>
        <w:spacing w:after="0" w:line="390" w:lineRule="auto"/>
        <w:ind w:left="998" w:right="0" w:firstLine="0"/>
      </w:pPr>
    </w:p>
    <w:p w:rsidR="00A6732A" w:rsidRDefault="00A6732A" w:rsidP="00A6732A">
      <w:pPr>
        <w:spacing w:after="551"/>
        <w:ind w:left="-10" w:right="0" w:firstLine="660"/>
      </w:pPr>
      <w:r w:rsidRPr="003E3561">
        <w:t>De acordo com o que nos foi proposto pelo Senac, no sistema de gestão de escola de idiomas foram usadas as seguintes tecnologias: linguagem de programação Py</w:t>
      </w:r>
      <w:r w:rsidR="00D568E4">
        <w:t xml:space="preserve">thon, o banco de dados MySQL, as bibliotecas do Python: </w:t>
      </w:r>
      <w:proofErr w:type="spellStart"/>
      <w:r w:rsidR="00D568E4">
        <w:t>Pyside</w:t>
      </w:r>
      <w:proofErr w:type="spellEnd"/>
      <w:r w:rsidR="00D568E4">
        <w:t xml:space="preserve"> e </w:t>
      </w:r>
      <w:proofErr w:type="spellStart"/>
      <w:proofErr w:type="gramStart"/>
      <w:r w:rsidRPr="003E3561">
        <w:t>PyQt</w:t>
      </w:r>
      <w:proofErr w:type="spellEnd"/>
      <w:r w:rsidRPr="003E3561">
        <w:t>(</w:t>
      </w:r>
      <w:proofErr w:type="gramEnd"/>
      <w:r w:rsidRPr="003E3561">
        <w:t>para montagem de ambientes gráficos) e um pouco de CSS(para dar cores a</w:t>
      </w:r>
      <w:r w:rsidR="00D568E4">
        <w:t xml:space="preserve">s telas quando construídas no </w:t>
      </w:r>
      <w:proofErr w:type="spellStart"/>
      <w:r w:rsidRPr="003E3561">
        <w:t>Qt</w:t>
      </w:r>
      <w:proofErr w:type="spellEnd"/>
      <w:r w:rsidR="00D568E4">
        <w:t>)</w:t>
      </w:r>
      <w:bookmarkStart w:id="0" w:name="_GoBack"/>
      <w:bookmarkEnd w:id="0"/>
      <w:r w:rsidRPr="003E3561">
        <w:t>.</w:t>
      </w: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5" w:firstLine="0"/>
        <w:rPr>
          <w:sz w:val="30"/>
        </w:rPr>
      </w:pPr>
    </w:p>
    <w:p w:rsidR="00A6732A" w:rsidRDefault="00A6732A" w:rsidP="00A6732A">
      <w:pPr>
        <w:pStyle w:val="Ttulo1"/>
        <w:spacing w:after="150"/>
        <w:ind w:left="0" w:firstLine="0"/>
        <w:rPr>
          <w:sz w:val="30"/>
        </w:rPr>
      </w:pPr>
      <w:r>
        <w:rPr>
          <w:sz w:val="30"/>
        </w:rPr>
        <w:t>3. Arquitetura de Software</w:t>
      </w:r>
    </w:p>
    <w:p w:rsidR="00A6732A" w:rsidRDefault="00A6732A" w:rsidP="00A6732A">
      <w:pPr>
        <w:spacing w:after="4" w:line="221" w:lineRule="auto"/>
        <w:ind w:right="0"/>
      </w:pPr>
      <w:r w:rsidRPr="003E3561">
        <w:t>Como foi mencionado acima, o sistema é construído em cadastros e em listagens, agora será explicado em cada ponto:</w:t>
      </w:r>
    </w:p>
    <w:p w:rsidR="00A6732A" w:rsidRDefault="002A36A6" w:rsidP="00A6732A">
      <w:pPr>
        <w:spacing w:after="4" w:line="221" w:lineRule="auto"/>
        <w:ind w:right="0"/>
      </w:pPr>
      <w:r w:rsidRPr="00555BCD">
        <w:rPr>
          <w:noProof/>
        </w:rPr>
        <w:lastRenderedPageBreak/>
        <w:drawing>
          <wp:inline distT="0" distB="0" distL="0" distR="0">
            <wp:extent cx="4486275" cy="4943475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15" w:rsidRDefault="00564D15" w:rsidP="00A6732A">
      <w:pPr>
        <w:spacing w:after="4" w:line="221" w:lineRule="auto"/>
        <w:ind w:right="0"/>
      </w:pPr>
    </w:p>
    <w:p w:rsidR="00564D15" w:rsidRDefault="00564D15" w:rsidP="00A6732A">
      <w:pPr>
        <w:spacing w:after="4" w:line="221" w:lineRule="auto"/>
        <w:ind w:right="0"/>
      </w:pPr>
      <w:r>
        <w:t xml:space="preserve">Esta é a tela de </w:t>
      </w:r>
      <w:proofErr w:type="spellStart"/>
      <w:r>
        <w:t>login</w:t>
      </w:r>
      <w:proofErr w:type="spellEnd"/>
      <w:r>
        <w:t>, a primeira tela do programa, nela a pessoa colocará seu usuário e a sua senha para poder acessar o sistema em si.</w:t>
      </w:r>
    </w:p>
    <w:p w:rsidR="00A6732A" w:rsidRDefault="00A6732A" w:rsidP="00A6732A">
      <w:pPr>
        <w:spacing w:after="4" w:line="221" w:lineRule="auto"/>
        <w:ind w:right="0"/>
      </w:pPr>
    </w:p>
    <w:p w:rsidR="002A36A6" w:rsidRDefault="002A36A6" w:rsidP="00A6732A">
      <w:pPr>
        <w:spacing w:after="4" w:line="221" w:lineRule="auto"/>
        <w:ind w:right="0"/>
      </w:pPr>
      <w:r>
        <w:rPr>
          <w:noProof/>
        </w:rPr>
        <w:lastRenderedPageBreak/>
        <w:drawing>
          <wp:inline distT="0" distB="0" distL="0" distR="0">
            <wp:extent cx="5391150" cy="3429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D0" w:rsidRDefault="007F70D0" w:rsidP="00A6732A">
      <w:pPr>
        <w:spacing w:after="4" w:line="221" w:lineRule="auto"/>
        <w:ind w:right="0"/>
      </w:pPr>
    </w:p>
    <w:p w:rsidR="002A36A6" w:rsidRDefault="002A36A6" w:rsidP="00A6732A">
      <w:pPr>
        <w:spacing w:after="4" w:line="221" w:lineRule="auto"/>
        <w:ind w:right="0"/>
      </w:pPr>
      <w:r>
        <w:t>Esta é a tela principal, nela o usuário verá a mensagem de boas-vindas!</w:t>
      </w:r>
    </w:p>
    <w:p w:rsidR="007F70D0" w:rsidRDefault="002A36A6" w:rsidP="00A6732A">
      <w:pPr>
        <w:spacing w:after="4" w:line="221" w:lineRule="auto"/>
        <w:ind w:right="0"/>
      </w:pPr>
      <w:r>
        <w:t>Ao l</w:t>
      </w:r>
      <w:r w:rsidR="00237DF4">
        <w:t>ado esquerdo temos as opções de listas de alunos, de professores, de impressões, interessados e de funcionários.</w:t>
      </w:r>
    </w:p>
    <w:p w:rsidR="007F70D0" w:rsidRDefault="007F70D0" w:rsidP="00A6732A">
      <w:pPr>
        <w:spacing w:after="4" w:line="221" w:lineRule="auto"/>
        <w:ind w:right="0"/>
      </w:pPr>
    </w:p>
    <w:p w:rsidR="00564D15" w:rsidRDefault="00237DF4" w:rsidP="00237DF4">
      <w:pPr>
        <w:ind w:left="0" w:firstLine="0"/>
      </w:pPr>
      <w:r>
        <w:t>Conforme a sequência dos botões das listas, todas as telas serão mostradas para termos maior noção do sistema.</w:t>
      </w:r>
    </w:p>
    <w:p w:rsidR="00237DF4" w:rsidRDefault="00237DF4" w:rsidP="00237DF4">
      <w:pPr>
        <w:ind w:left="0" w:firstLine="0"/>
      </w:pPr>
    </w:p>
    <w:p w:rsidR="00237DF4" w:rsidRDefault="00237DF4" w:rsidP="00237DF4">
      <w:pPr>
        <w:ind w:left="0" w:firstLine="0"/>
      </w:pPr>
    </w:p>
    <w:p w:rsidR="00564D15" w:rsidRDefault="00564D15"/>
    <w:p w:rsidR="00237DF4" w:rsidRDefault="00237DF4"/>
    <w:p w:rsidR="00237DF4" w:rsidRDefault="00237DF4"/>
    <w:p w:rsidR="00A6732A" w:rsidRDefault="00237DF4">
      <w:r>
        <w:rPr>
          <w:noProof/>
        </w:rPr>
        <w:lastRenderedPageBreak/>
        <w:drawing>
          <wp:inline distT="0" distB="0" distL="0" distR="0">
            <wp:extent cx="5391150" cy="3495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F4" w:rsidRDefault="00237DF4"/>
    <w:p w:rsidR="00237DF4" w:rsidRDefault="00237DF4">
      <w:r>
        <w:t xml:space="preserve">Aqui está a tela onde há a lista de todos os alunos cadastrados no </w:t>
      </w:r>
      <w:proofErr w:type="gramStart"/>
      <w:r>
        <w:t>sistema.(</w:t>
      </w:r>
      <w:proofErr w:type="gramEnd"/>
      <w:r>
        <w:t>Em outra tela será mostrada como é a interface para o cadastro em si</w:t>
      </w:r>
      <w:r w:rsidR="00046ED3">
        <w:t>)</w:t>
      </w:r>
      <w:r>
        <w:t>.</w:t>
      </w:r>
    </w:p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>
      <w:r>
        <w:rPr>
          <w:noProof/>
        </w:rPr>
        <w:lastRenderedPageBreak/>
        <w:drawing>
          <wp:inline distT="0" distB="0" distL="0" distR="0">
            <wp:extent cx="5400675" cy="3362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D3" w:rsidRDefault="00046ED3"/>
    <w:p w:rsidR="00046ED3" w:rsidRDefault="00046ED3">
      <w:r>
        <w:t xml:space="preserve">Aqui está a lista onde mostrará as informações sobre os professores cadastrados no </w:t>
      </w:r>
      <w:proofErr w:type="gramStart"/>
      <w:r>
        <w:t>sistema(</w:t>
      </w:r>
      <w:proofErr w:type="gramEnd"/>
      <w:r>
        <w:t>iremos implementar esta função na versão 2.0 do sistema).</w:t>
      </w:r>
    </w:p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/>
    <w:p w:rsidR="00046ED3" w:rsidRDefault="00046ED3">
      <w:r>
        <w:rPr>
          <w:noProof/>
        </w:rPr>
        <w:lastRenderedPageBreak/>
        <w:drawing>
          <wp:inline distT="0" distB="0" distL="0" distR="0">
            <wp:extent cx="5391150" cy="3400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F4" w:rsidRDefault="00237DF4"/>
    <w:p w:rsidR="00046ED3" w:rsidRDefault="00046ED3">
      <w:r>
        <w:t>Esta tela nos mostrará as informações de impressões, em Pop-ups de impressão quando selecionado, aparecerá outra tela com as opções.</w:t>
      </w:r>
    </w:p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>
      <w:r>
        <w:rPr>
          <w:noProof/>
        </w:rPr>
        <w:lastRenderedPageBreak/>
        <w:drawing>
          <wp:inline distT="0" distB="0" distL="0" distR="0">
            <wp:extent cx="5391150" cy="3362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D3" w:rsidRDefault="00046ED3"/>
    <w:p w:rsidR="00855AE0" w:rsidRDefault="00855AE0">
      <w:r>
        <w:t xml:space="preserve">Esta tela mostra uma lista de pessoas interessadas em alguns dos cursos em que a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oferece.</w:t>
      </w:r>
    </w:p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>
      <w:r>
        <w:rPr>
          <w:noProof/>
        </w:rPr>
        <w:lastRenderedPageBreak/>
        <w:drawing>
          <wp:inline distT="0" distB="0" distL="0" distR="0">
            <wp:extent cx="5391150" cy="3362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E0" w:rsidRDefault="00855AE0"/>
    <w:p w:rsidR="00855AE0" w:rsidRDefault="00855AE0"/>
    <w:p w:rsidR="00855AE0" w:rsidRDefault="00855AE0">
      <w:r>
        <w:t xml:space="preserve">Nesta janela será mostrada uma lista dos funcionários da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855AE0" w:rsidRDefault="00855AE0"/>
    <w:p w:rsidR="00855AE0" w:rsidRDefault="00855AE0">
      <w:r>
        <w:t>E finalmente abaixo será mostrada a última tela em questão.</w:t>
      </w:r>
    </w:p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>
      <w:r>
        <w:rPr>
          <w:noProof/>
        </w:rPr>
        <w:lastRenderedPageBreak/>
        <w:drawing>
          <wp:inline distT="0" distB="0" distL="0" distR="0">
            <wp:extent cx="5391150" cy="3400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E0" w:rsidRDefault="00855AE0"/>
    <w:p w:rsidR="00855AE0" w:rsidRDefault="00855AE0"/>
    <w:p w:rsidR="00855AE0" w:rsidRDefault="00855AE0">
      <w:r>
        <w:t xml:space="preserve">Esta é a tela de cadastro que foi mencionada acima, nela a pessoa terá que digitar o seu NOME COMPLETO, CPF, TELEFONE, EMAIL, CURSO e o SEMESTRE. Clicando no botão </w:t>
      </w:r>
      <w:proofErr w:type="gramStart"/>
      <w:r>
        <w:t>vermelho(</w:t>
      </w:r>
      <w:proofErr w:type="gramEnd"/>
      <w:r>
        <w:t>Cancelar), a pessoa cancela o cadastro ou no botão verde(Cadastrar) para efetuar o cadastro.</w:t>
      </w:r>
    </w:p>
    <w:p w:rsidR="00855AE0" w:rsidRDefault="00855AE0"/>
    <w:p w:rsidR="00855AE0" w:rsidRDefault="00855AE0"/>
    <w:p w:rsidR="00855AE0" w:rsidRDefault="00855AE0">
      <w:r>
        <w:t>O sistema foi feito pensando na usabilidade, na praticidade e na velocidade, para facilitar a vida do usuário.</w:t>
      </w:r>
    </w:p>
    <w:p w:rsidR="00855AE0" w:rsidRDefault="00855AE0">
      <w:r>
        <w:t>Pretendemos aprimorar o sistema em próximas atualizações</w:t>
      </w:r>
      <w:r w:rsidR="00CD53ED">
        <w:t>, com o foco de deixa-lo ainda mais fácil de ser usado, esperem as novidades, serão funções mais aprimoradas.</w:t>
      </w:r>
    </w:p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855AE0" w:rsidRDefault="00855AE0"/>
    <w:p w:rsidR="00046ED3" w:rsidRDefault="00855AE0">
      <w:r>
        <w:t xml:space="preserve"> </w:t>
      </w:r>
    </w:p>
    <w:p w:rsidR="00046ED3" w:rsidRDefault="00046ED3"/>
    <w:p w:rsidR="00046ED3" w:rsidRDefault="00046ED3"/>
    <w:p w:rsidR="00046ED3" w:rsidRDefault="00046ED3"/>
    <w:p w:rsidR="00237DF4" w:rsidRDefault="00237DF4"/>
    <w:p w:rsidR="00237DF4" w:rsidRDefault="00237DF4"/>
    <w:p w:rsidR="00A6732A" w:rsidRDefault="00A6732A"/>
    <w:sectPr w:rsidR="00A6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42273"/>
    <w:multiLevelType w:val="hybridMultilevel"/>
    <w:tmpl w:val="9CBC8814"/>
    <w:lvl w:ilvl="0" w:tplc="08B0C6A6">
      <w:start w:val="1"/>
      <w:numFmt w:val="bullet"/>
      <w:lvlText w:val="•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2E6916E">
      <w:start w:val="1"/>
      <w:numFmt w:val="bullet"/>
      <w:lvlText w:val="o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ED6C08A">
      <w:start w:val="1"/>
      <w:numFmt w:val="bullet"/>
      <w:lvlText w:val="▪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88494A2">
      <w:start w:val="1"/>
      <w:numFmt w:val="bullet"/>
      <w:lvlText w:val="•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F7A86C8">
      <w:start w:val="1"/>
      <w:numFmt w:val="bullet"/>
      <w:lvlText w:val="o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EB26210">
      <w:start w:val="1"/>
      <w:numFmt w:val="bullet"/>
      <w:lvlText w:val="▪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0D65BA8">
      <w:start w:val="1"/>
      <w:numFmt w:val="bullet"/>
      <w:lvlText w:val="•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D2B7DE">
      <w:start w:val="1"/>
      <w:numFmt w:val="bullet"/>
      <w:lvlText w:val="o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2C4A0CE">
      <w:start w:val="1"/>
      <w:numFmt w:val="bullet"/>
      <w:lvlText w:val="▪"/>
      <w:lvlJc w:val="left"/>
      <w:pPr>
        <w:ind w:left="6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A6"/>
    <w:rsid w:val="00046ED3"/>
    <w:rsid w:val="00237DF4"/>
    <w:rsid w:val="002A36A6"/>
    <w:rsid w:val="00313CD4"/>
    <w:rsid w:val="00322A3C"/>
    <w:rsid w:val="00564D15"/>
    <w:rsid w:val="007F70D0"/>
    <w:rsid w:val="00855AE0"/>
    <w:rsid w:val="009A0EBD"/>
    <w:rsid w:val="00A6732A"/>
    <w:rsid w:val="00CD53ED"/>
    <w:rsid w:val="00D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21D4"/>
  <w15:chartTrackingRefBased/>
  <w15:docId w15:val="{F2F721B4-C661-4B3A-8E2A-D469C457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32A"/>
    <w:pPr>
      <w:spacing w:after="31" w:line="223" w:lineRule="auto"/>
      <w:ind w:left="330" w:right="4148" w:hanging="325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styleId="Ttulo1">
    <w:name w:val="heading 1"/>
    <w:next w:val="Normal"/>
    <w:link w:val="Ttulo1Char"/>
    <w:uiPriority w:val="9"/>
    <w:unhideWhenUsed/>
    <w:qFormat/>
    <w:rsid w:val="00A6732A"/>
    <w:pPr>
      <w:keepNext/>
      <w:keepLines/>
      <w:spacing w:after="135" w:line="259" w:lineRule="auto"/>
      <w:ind w:left="30" w:hanging="10"/>
      <w:outlineLvl w:val="0"/>
    </w:pPr>
    <w:rPr>
      <w:rFonts w:ascii="Times New Roman" w:eastAsia="Times New Roman" w:hAnsi="Times New Roman"/>
      <w:color w:val="000000"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6732A"/>
    <w:rPr>
      <w:rFonts w:ascii="Times New Roman" w:eastAsia="Times New Roman" w:hAnsi="Times New Roman" w:cs="Times New Roman"/>
      <w:color w:val="000000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Documento%20de%20Projeto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Projeto de Software</Template>
  <TotalTime>0</TotalTime>
  <Pages>10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2021-12-12T19:50:00Z</dcterms:created>
  <dcterms:modified xsi:type="dcterms:W3CDTF">2021-12-12T19:50:00Z</dcterms:modified>
</cp:coreProperties>
</file>